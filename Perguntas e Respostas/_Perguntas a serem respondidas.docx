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F5F6" w14:textId="535C08DB" w:rsidR="00D16FF8" w:rsidRPr="000C1415" w:rsidRDefault="00DC7DD1">
      <w:pPr>
        <w:pStyle w:val="Ttulo1"/>
        <w:rPr>
          <w:lang w:val="pt-BR"/>
        </w:rPr>
      </w:pPr>
      <w:r>
        <w:rPr>
          <w:lang w:val="pt-BR"/>
        </w:rPr>
        <w:t>Perguntas a serem respondidas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A primeira tabela tem informações do teste, incluindo instrutor, nome, classe e período. A segunda tabela tem a data"/>
      </w:tblPr>
      <w:tblGrid>
        <w:gridCol w:w="1409"/>
        <w:gridCol w:w="7592"/>
      </w:tblGrid>
      <w:tr w:rsidR="00356A62" w:rsidRPr="000C1415" w14:paraId="3AAF99BE" w14:textId="77777777" w:rsidTr="00356A62">
        <w:trPr>
          <w:jc w:val="center"/>
        </w:trPr>
        <w:tc>
          <w:tcPr>
            <w:tcW w:w="1409" w:type="dxa"/>
            <w:tcBorders>
              <w:bottom w:val="single" w:sz="12" w:space="0" w:color="7F7F7F" w:themeColor="text1" w:themeTint="80"/>
            </w:tcBorders>
          </w:tcPr>
          <w:p w14:paraId="53ADCB20" w14:textId="3CF6B1EE" w:rsidR="00356A62" w:rsidRPr="000C1415" w:rsidRDefault="00356A62" w:rsidP="00A26BCF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  <w:sdt>
          <w:sdtPr>
            <w:rPr>
              <w:lang w:val="pt-BR"/>
            </w:rPr>
            <w:alias w:val="Insira o nome:"/>
            <w:tag w:val="Insira o nome:"/>
            <w:id w:val="239076062"/>
            <w:placeholder>
              <w:docPart w:val="D1A08A83F4484A2BBC3F04CBF2DDFCB4"/>
            </w:placeholder>
            <w:temporary/>
            <w:showingPlcHdr/>
            <w15:appearance w15:val="hidden"/>
          </w:sdtPr>
          <w:sdtContent>
            <w:tc>
              <w:tcPr>
                <w:tcW w:w="7596" w:type="dxa"/>
                <w:tcBorders>
                  <w:bottom w:val="single" w:sz="12" w:space="0" w:color="7F7F7F" w:themeColor="text1" w:themeTint="80"/>
                </w:tcBorders>
              </w:tcPr>
              <w:p w14:paraId="38128CC8" w14:textId="3B6D9807" w:rsidR="00356A62" w:rsidRPr="000C1415" w:rsidRDefault="00356A62" w:rsidP="004B4ED7">
                <w:pPr>
                  <w:rPr>
                    <w:lang w:val="pt-BR"/>
                  </w:rPr>
                </w:pPr>
                <w:r w:rsidRPr="000C1415">
                  <w:rPr>
                    <w:lang w:val="pt-BR" w:bidi="pt-BR"/>
                  </w:rPr>
                  <w:t>Insira o nome</w:t>
                </w:r>
              </w:p>
            </w:tc>
          </w:sdtContent>
        </w:sdt>
      </w:tr>
    </w:tbl>
    <w:p w14:paraId="6EA81E49" w14:textId="7EB595DA" w:rsidR="00D16FF8" w:rsidRPr="000C1415" w:rsidRDefault="00DC7DD1" w:rsidP="00494233">
      <w:pPr>
        <w:pStyle w:val="Ttulo3"/>
        <w:rPr>
          <w:lang w:val="pt-BR"/>
        </w:rPr>
      </w:pPr>
      <w:r>
        <w:rPr>
          <w:lang w:val="pt-BR"/>
        </w:rPr>
        <w:t>Quem são os meus 10 maiores clientes, em termos de vendas ($)?</w:t>
      </w:r>
    </w:p>
    <w:p w14:paraId="429EB8E7" w14:textId="02D532E4" w:rsidR="00D16FF8" w:rsidRPr="000C1415" w:rsidRDefault="00D16FF8">
      <w:pPr>
        <w:rPr>
          <w:lang w:val="pt-BR"/>
        </w:rPr>
      </w:pPr>
    </w:p>
    <w:p w14:paraId="5E283C6D" w14:textId="741D8D32" w:rsidR="00D16FF8" w:rsidRPr="000C1415" w:rsidRDefault="00782AF9" w:rsidP="00703EE4">
      <w:pPr>
        <w:pStyle w:val="Ttulo3"/>
        <w:rPr>
          <w:lang w:val="pt-BR"/>
        </w:rPr>
      </w:pPr>
      <w:r>
        <w:rPr>
          <w:lang w:val="pt-BR"/>
        </w:rPr>
        <w:t>Quais</w:t>
      </w:r>
      <w:r w:rsidR="00812907">
        <w:rPr>
          <w:lang w:val="pt-BR"/>
        </w:rPr>
        <w:t xml:space="preserve"> os três maiores países, em termos de vendas</w:t>
      </w:r>
      <w:r w:rsidR="006657ED">
        <w:rPr>
          <w:lang w:val="pt-BR"/>
        </w:rPr>
        <w:t xml:space="preserve"> </w:t>
      </w:r>
      <w:r w:rsidR="00812907">
        <w:rPr>
          <w:lang w:val="pt-BR"/>
        </w:rPr>
        <w:t>($)?</w:t>
      </w:r>
    </w:p>
    <w:p w14:paraId="48A2F884" w14:textId="3216E6F7" w:rsidR="00D16FF8" w:rsidRPr="000C1415" w:rsidRDefault="00D16FF8">
      <w:pPr>
        <w:rPr>
          <w:lang w:val="pt-BR"/>
        </w:rPr>
      </w:pPr>
    </w:p>
    <w:p w14:paraId="2F24AE68" w14:textId="70F5C32A" w:rsidR="00D16FF8" w:rsidRPr="000C1415" w:rsidRDefault="00812907">
      <w:pPr>
        <w:pStyle w:val="Ttulo3"/>
        <w:rPr>
          <w:lang w:val="pt-BR"/>
        </w:rPr>
      </w:pPr>
      <w:r>
        <w:rPr>
          <w:lang w:val="pt-BR"/>
        </w:rPr>
        <w:t xml:space="preserve">Quais </w:t>
      </w:r>
      <w:r w:rsidR="000518B8">
        <w:rPr>
          <w:lang w:val="pt-BR"/>
        </w:rPr>
        <w:t>as categorias de produtos</w:t>
      </w:r>
      <w:r w:rsidR="006657ED">
        <w:rPr>
          <w:lang w:val="pt-BR"/>
        </w:rPr>
        <w:t xml:space="preserve"> que geram maior faturamento (vendas $) </w:t>
      </w:r>
      <w:r w:rsidR="000518B8">
        <w:rPr>
          <w:lang w:val="pt-BR"/>
        </w:rPr>
        <w:t>no Brasil?</w:t>
      </w:r>
    </w:p>
    <w:p w14:paraId="2D438614" w14:textId="7279BDEC" w:rsidR="00D16FF8" w:rsidRPr="000C1415" w:rsidRDefault="00D16FF8">
      <w:pPr>
        <w:rPr>
          <w:lang w:val="pt-BR"/>
        </w:rPr>
      </w:pPr>
    </w:p>
    <w:p w14:paraId="127B6CE2" w14:textId="5912C234" w:rsidR="00D16FF8" w:rsidRPr="000C1415" w:rsidRDefault="00401CEE">
      <w:pPr>
        <w:pStyle w:val="Ttulo3"/>
        <w:rPr>
          <w:lang w:val="pt-BR"/>
        </w:rPr>
      </w:pPr>
      <w:r>
        <w:rPr>
          <w:lang w:val="pt-BR"/>
        </w:rPr>
        <w:t xml:space="preserve">Qual a despesa com frete envolvendo </w:t>
      </w:r>
      <w:r w:rsidR="002C1D71">
        <w:rPr>
          <w:lang w:val="pt-BR"/>
        </w:rPr>
        <w:t>cada trans</w:t>
      </w:r>
      <w:r>
        <w:rPr>
          <w:lang w:val="pt-BR"/>
        </w:rPr>
        <w:t>portadora?</w:t>
      </w:r>
    </w:p>
    <w:p w14:paraId="240CD5BF" w14:textId="00689448" w:rsidR="00D16FF8" w:rsidRPr="000C1415" w:rsidRDefault="00D16FF8">
      <w:pPr>
        <w:rPr>
          <w:lang w:val="pt-BR"/>
        </w:rPr>
      </w:pPr>
    </w:p>
    <w:p w14:paraId="0EFC444F" w14:textId="516EA44E" w:rsidR="00F31FD0" w:rsidRPr="00507E65" w:rsidRDefault="00E63532" w:rsidP="00507E65">
      <w:pPr>
        <w:pStyle w:val="Ttulo3"/>
        <w:rPr>
          <w:lang w:val="pt-BR"/>
        </w:rPr>
      </w:pPr>
      <w:r>
        <w:rPr>
          <w:lang w:val="pt-BR"/>
        </w:rPr>
        <w:t xml:space="preserve">Quais são os principais clientes </w:t>
      </w:r>
      <w:r w:rsidR="008E5489">
        <w:rPr>
          <w:lang w:val="pt-BR"/>
        </w:rPr>
        <w:t xml:space="preserve">(vendas $) </w:t>
      </w:r>
      <w:r w:rsidR="001F7409">
        <w:rPr>
          <w:lang w:val="pt-BR"/>
        </w:rPr>
        <w:t>do segmento “Calçados Masculinos” (</w:t>
      </w:r>
      <w:proofErr w:type="spellStart"/>
      <w:r w:rsidR="001F7409">
        <w:rPr>
          <w:lang w:val="pt-BR"/>
        </w:rPr>
        <w:t>Men´s</w:t>
      </w:r>
      <w:proofErr w:type="spellEnd"/>
      <w:r w:rsidR="001F7409">
        <w:rPr>
          <w:lang w:val="pt-BR"/>
        </w:rPr>
        <w:t xml:space="preserve"> </w:t>
      </w:r>
      <w:proofErr w:type="spellStart"/>
      <w:r w:rsidR="001F7409">
        <w:rPr>
          <w:lang w:val="pt-BR"/>
        </w:rPr>
        <w:t>Footwear</w:t>
      </w:r>
      <w:proofErr w:type="spellEnd"/>
      <w:r w:rsidR="001F7409">
        <w:rPr>
          <w:lang w:val="pt-BR"/>
        </w:rPr>
        <w:t xml:space="preserve">) </w:t>
      </w:r>
      <w:r w:rsidR="008E5489">
        <w:rPr>
          <w:lang w:val="pt-BR"/>
        </w:rPr>
        <w:t>na A</w:t>
      </w:r>
      <w:r w:rsidR="00507E65">
        <w:rPr>
          <w:lang w:val="pt-BR"/>
        </w:rPr>
        <w:t>lemanha?</w:t>
      </w:r>
    </w:p>
    <w:p w14:paraId="7ED556AC" w14:textId="75270FAA" w:rsidR="00F31FD0" w:rsidRPr="000C1415" w:rsidRDefault="00F31FD0" w:rsidP="00F31FD0">
      <w:pPr>
        <w:rPr>
          <w:lang w:val="pt-BR"/>
        </w:rPr>
      </w:pPr>
    </w:p>
    <w:p w14:paraId="596B0BBB" w14:textId="67811B8C" w:rsidR="00F31FD0" w:rsidRPr="000C1415" w:rsidRDefault="00507E65" w:rsidP="00F31FD0">
      <w:pPr>
        <w:pStyle w:val="Ttulo3"/>
        <w:rPr>
          <w:lang w:val="pt-BR"/>
        </w:rPr>
      </w:pPr>
      <w:r>
        <w:rPr>
          <w:lang w:val="pt-BR"/>
        </w:rPr>
        <w:t>Quais os vendedores que mais dão descontos</w:t>
      </w:r>
      <w:r w:rsidR="00900134">
        <w:rPr>
          <w:lang w:val="pt-BR"/>
        </w:rPr>
        <w:t xml:space="preserve"> </w:t>
      </w:r>
      <w:r w:rsidR="00144289">
        <w:rPr>
          <w:lang w:val="pt-BR"/>
        </w:rPr>
        <w:t>nos Estados Unidos</w:t>
      </w:r>
      <w:r w:rsidR="00F31FD0">
        <w:rPr>
          <w:lang w:val="pt-BR"/>
        </w:rPr>
        <w:t>?</w:t>
      </w:r>
    </w:p>
    <w:p w14:paraId="7AADD986" w14:textId="6EB8217D" w:rsidR="00F31FD0" w:rsidRPr="000C1415" w:rsidRDefault="00F31FD0" w:rsidP="00F31FD0">
      <w:pPr>
        <w:rPr>
          <w:lang w:val="pt-BR"/>
        </w:rPr>
      </w:pPr>
    </w:p>
    <w:p w14:paraId="7A7EECA7" w14:textId="70C4AB10" w:rsidR="00F31FD0" w:rsidRPr="000C1415" w:rsidRDefault="0027387B" w:rsidP="00F31FD0">
      <w:pPr>
        <w:pStyle w:val="Ttulo3"/>
        <w:rPr>
          <w:lang w:val="pt-BR"/>
        </w:rPr>
      </w:pPr>
      <w:r>
        <w:rPr>
          <w:lang w:val="pt-BR"/>
        </w:rPr>
        <w:t xml:space="preserve">Quais os </w:t>
      </w:r>
      <w:r w:rsidR="00C84903">
        <w:rPr>
          <w:lang w:val="pt-BR"/>
        </w:rPr>
        <w:t>f</w:t>
      </w:r>
      <w:r>
        <w:rPr>
          <w:lang w:val="pt-BR"/>
        </w:rPr>
        <w:t xml:space="preserve">ornecedores </w:t>
      </w:r>
      <w:r w:rsidR="00C84903">
        <w:rPr>
          <w:lang w:val="pt-BR"/>
        </w:rPr>
        <w:t>que dão a maior margem de lucro ($) no segmento de “Vestuário Feminino” (</w:t>
      </w:r>
      <w:proofErr w:type="spellStart"/>
      <w:r w:rsidR="00C84903">
        <w:rPr>
          <w:lang w:val="pt-BR"/>
        </w:rPr>
        <w:t>Womens</w:t>
      </w:r>
      <w:proofErr w:type="spellEnd"/>
      <w:r w:rsidR="004B7B82">
        <w:rPr>
          <w:lang w:val="pt-BR"/>
        </w:rPr>
        <w:t xml:space="preserve"> </w:t>
      </w:r>
      <w:proofErr w:type="spellStart"/>
      <w:r w:rsidR="004B7B82">
        <w:rPr>
          <w:lang w:val="pt-BR"/>
        </w:rPr>
        <w:t>wear</w:t>
      </w:r>
      <w:proofErr w:type="spellEnd"/>
      <w:r w:rsidR="004B7B82">
        <w:rPr>
          <w:lang w:val="pt-BR"/>
        </w:rPr>
        <w:t>)</w:t>
      </w:r>
      <w:r w:rsidR="00F31FD0">
        <w:rPr>
          <w:lang w:val="pt-BR"/>
        </w:rPr>
        <w:t>?</w:t>
      </w:r>
    </w:p>
    <w:p w14:paraId="7249AFFC" w14:textId="6284BEFE" w:rsidR="00F31FD0" w:rsidRPr="000C1415" w:rsidRDefault="00F31FD0" w:rsidP="00F31FD0">
      <w:pPr>
        <w:rPr>
          <w:lang w:val="pt-BR"/>
        </w:rPr>
      </w:pPr>
    </w:p>
    <w:p w14:paraId="0FF1575A" w14:textId="65369E7B" w:rsidR="00F31FD0" w:rsidRPr="000C1415" w:rsidRDefault="00192C70" w:rsidP="00F31FD0">
      <w:pPr>
        <w:pStyle w:val="Ttulo3"/>
        <w:rPr>
          <w:lang w:val="pt-BR"/>
        </w:rPr>
      </w:pPr>
      <w:r>
        <w:rPr>
          <w:lang w:val="pt-BR"/>
        </w:rPr>
        <w:t>Quanto que foi vendido ($) no ano de 2009</w:t>
      </w:r>
      <w:r w:rsidR="00F31FD0">
        <w:rPr>
          <w:lang w:val="pt-BR"/>
        </w:rPr>
        <w:t>?</w:t>
      </w:r>
      <w:r>
        <w:rPr>
          <w:lang w:val="pt-BR"/>
        </w:rPr>
        <w:t xml:space="preserve"> </w:t>
      </w:r>
      <w:r w:rsidR="00E1138D">
        <w:rPr>
          <w:lang w:val="pt-BR"/>
        </w:rPr>
        <w:t xml:space="preserve">Analisando as vendas anuais entre </w:t>
      </w:r>
      <w:r w:rsidR="005C3333">
        <w:rPr>
          <w:lang w:val="pt-BR"/>
        </w:rPr>
        <w:t>2009 e 2012, podemos concluir que o faturamento vem crescendo</w:t>
      </w:r>
      <w:r w:rsidR="00584B81">
        <w:rPr>
          <w:lang w:val="pt-BR"/>
        </w:rPr>
        <w:t>, se mantendo estável ou decaindo?</w:t>
      </w:r>
    </w:p>
    <w:p w14:paraId="38B0D477" w14:textId="7DE0962E" w:rsidR="00F31FD0" w:rsidRPr="000C1415" w:rsidRDefault="00F31FD0" w:rsidP="00F31FD0">
      <w:pPr>
        <w:rPr>
          <w:lang w:val="pt-BR"/>
        </w:rPr>
      </w:pPr>
    </w:p>
    <w:p w14:paraId="72D3989E" w14:textId="77777777" w:rsidR="00F31FD0" w:rsidRPr="000C1415" w:rsidRDefault="00F31FD0" w:rsidP="00F31FD0">
      <w:pPr>
        <w:pStyle w:val="Ttulo3"/>
        <w:rPr>
          <w:lang w:val="pt-BR"/>
        </w:rPr>
      </w:pPr>
      <w:r>
        <w:rPr>
          <w:lang w:val="pt-BR"/>
        </w:rPr>
        <w:t>Quais são os principais clientes (vendas $) do segmento “Calçados Masculinos” (</w:t>
      </w:r>
      <w:proofErr w:type="spellStart"/>
      <w:r>
        <w:rPr>
          <w:lang w:val="pt-BR"/>
        </w:rPr>
        <w:t>Men´s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Footwear</w:t>
      </w:r>
      <w:proofErr w:type="spellEnd"/>
      <w:r>
        <w:rPr>
          <w:lang w:val="pt-BR"/>
        </w:rPr>
        <w:t>) na Alemanha?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3A92D8DD" w14:textId="0C298AF5" w:rsidR="00F31FD0" w:rsidRPr="000C1415" w:rsidRDefault="00F31FD0" w:rsidP="00F31FD0">
      <w:pPr>
        <w:rPr>
          <w:lang w:val="pt-BR"/>
        </w:rPr>
      </w:pPr>
    </w:p>
    <w:p w14:paraId="0C8E995C" w14:textId="0C485C19" w:rsidR="00EF1F36" w:rsidRPr="000C1415" w:rsidRDefault="00E07049" w:rsidP="00EF1F36">
      <w:pPr>
        <w:pStyle w:val="Ttulo3"/>
        <w:rPr>
          <w:lang w:val="pt-BR"/>
        </w:rPr>
      </w:pPr>
      <w:r>
        <w:rPr>
          <w:lang w:val="pt-BR"/>
        </w:rPr>
        <w:t xml:space="preserve">Quais os países </w:t>
      </w:r>
      <w:r w:rsidR="00CB626D">
        <w:rPr>
          <w:lang w:val="pt-BR"/>
        </w:rPr>
        <w:t>nos quais mais se tiram pedidos (</w:t>
      </w:r>
      <w:proofErr w:type="spellStart"/>
      <w:r w:rsidR="00CB626D">
        <w:rPr>
          <w:lang w:val="pt-BR"/>
        </w:rPr>
        <w:t>qtde</w:t>
      </w:r>
      <w:proofErr w:type="spellEnd"/>
      <w:r w:rsidR="00CB626D">
        <w:rPr>
          <w:lang w:val="pt-BR"/>
        </w:rPr>
        <w:t xml:space="preserve"> total de pedidos)</w:t>
      </w:r>
      <w:r w:rsidR="00EF1F36">
        <w:rPr>
          <w:lang w:val="pt-BR"/>
        </w:rPr>
        <w:t>?</w:t>
      </w:r>
      <w:r w:rsidR="00EF1F36">
        <w:rPr>
          <w:lang w:val="pt-BR"/>
        </w:rPr>
        <w:tab/>
      </w:r>
      <w:r w:rsidR="00EF1F36">
        <w:rPr>
          <w:lang w:val="pt-BR"/>
        </w:rPr>
        <w:tab/>
      </w:r>
      <w:r w:rsidR="00EF1F36">
        <w:rPr>
          <w:lang w:val="pt-BR"/>
        </w:rPr>
        <w:tab/>
      </w:r>
      <w:r w:rsidR="00EF1F36">
        <w:rPr>
          <w:lang w:val="pt-BR"/>
        </w:rPr>
        <w:tab/>
      </w:r>
    </w:p>
    <w:p w14:paraId="559E054F" w14:textId="6CEDFC41" w:rsidR="00EF1F36" w:rsidRPr="000C1415" w:rsidRDefault="00EF1F36" w:rsidP="00EF1F36">
      <w:pPr>
        <w:rPr>
          <w:lang w:val="pt-BR"/>
        </w:rPr>
      </w:pPr>
    </w:p>
    <w:p w14:paraId="510F5029" w14:textId="2E966CAE" w:rsidR="00152BD3" w:rsidRPr="000C1415" w:rsidRDefault="00152BD3" w:rsidP="00152BD3">
      <w:pPr>
        <w:rPr>
          <w:lang w:val="pt-BR"/>
        </w:rPr>
      </w:pPr>
    </w:p>
    <w:sectPr w:rsidR="00152BD3" w:rsidRPr="000C1415" w:rsidSect="0014406A">
      <w:footerReference w:type="default" r:id="rId7"/>
      <w:pgSz w:w="11906" w:h="16838" w:code="9"/>
      <w:pgMar w:top="567" w:right="1514" w:bottom="1440" w:left="151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A572A" w14:textId="77777777" w:rsidR="00DC7DD1" w:rsidRDefault="00DC7DD1">
      <w:pPr>
        <w:spacing w:before="0" w:after="0" w:line="240" w:lineRule="auto"/>
      </w:pPr>
      <w:r>
        <w:separator/>
      </w:r>
    </w:p>
  </w:endnote>
  <w:endnote w:type="continuationSeparator" w:id="0">
    <w:p w14:paraId="1F60A5C3" w14:textId="77777777" w:rsidR="00DC7DD1" w:rsidRDefault="00DC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C2553" w14:textId="77777777" w:rsidR="00D16FF8" w:rsidRDefault="004B4ED7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0C1415">
      <w:rPr>
        <w:noProof/>
        <w:lang w:val="pt-BR" w:bidi="pt-BR"/>
      </w:rPr>
      <w:t>0</w:t>
    </w:r>
    <w:r>
      <w:rPr>
        <w:lang w:val="pt-BR" w:bidi="pt-BR"/>
      </w:rPr>
      <w:fldChar w:fldCharType="end"/>
    </w:r>
    <w:r>
      <w:rPr>
        <w:lang w:val="pt-BR" w:bidi="pt-BR"/>
      </w:rPr>
      <w:t xml:space="preserve"> de </w:t>
    </w:r>
    <w:fldSimple w:instr=" NUMPAGES  \* Arabic  \* MERGEFORMAT ">
      <w:r w:rsidR="000C1415" w:rsidRPr="000C1415">
        <w:rPr>
          <w:noProof/>
          <w:lang w:val="pt-BR" w:bidi="pt-BR"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30597" w14:textId="77777777" w:rsidR="00DC7DD1" w:rsidRDefault="00DC7DD1">
      <w:pPr>
        <w:spacing w:before="0" w:after="0" w:line="240" w:lineRule="auto"/>
      </w:pPr>
      <w:r>
        <w:separator/>
      </w:r>
    </w:p>
  </w:footnote>
  <w:footnote w:type="continuationSeparator" w:id="0">
    <w:p w14:paraId="465173D2" w14:textId="77777777" w:rsidR="00DC7DD1" w:rsidRDefault="00DC7D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8456A7C"/>
    <w:multiLevelType w:val="hybridMultilevel"/>
    <w:tmpl w:val="801C1B26"/>
    <w:lvl w:ilvl="0" w:tplc="05F4D36E">
      <w:start w:val="1"/>
      <w:numFmt w:val="decimal"/>
      <w:pStyle w:val="Ttulo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D1"/>
    <w:rsid w:val="0000514D"/>
    <w:rsid w:val="000518B8"/>
    <w:rsid w:val="000C1415"/>
    <w:rsid w:val="0014406A"/>
    <w:rsid w:val="00144289"/>
    <w:rsid w:val="00152BD3"/>
    <w:rsid w:val="00183790"/>
    <w:rsid w:val="00192C70"/>
    <w:rsid w:val="001C348C"/>
    <w:rsid w:val="001F7409"/>
    <w:rsid w:val="0027272E"/>
    <w:rsid w:val="0027387B"/>
    <w:rsid w:val="002C1D71"/>
    <w:rsid w:val="003210CB"/>
    <w:rsid w:val="00356A62"/>
    <w:rsid w:val="003D6B32"/>
    <w:rsid w:val="00401CEE"/>
    <w:rsid w:val="00481968"/>
    <w:rsid w:val="00494233"/>
    <w:rsid w:val="004B4ED7"/>
    <w:rsid w:val="004B7B82"/>
    <w:rsid w:val="004C0B9A"/>
    <w:rsid w:val="004F0DD8"/>
    <w:rsid w:val="0050715B"/>
    <w:rsid w:val="00507E65"/>
    <w:rsid w:val="0051590D"/>
    <w:rsid w:val="00584B81"/>
    <w:rsid w:val="005C3333"/>
    <w:rsid w:val="005E4F75"/>
    <w:rsid w:val="00605DAA"/>
    <w:rsid w:val="00622C07"/>
    <w:rsid w:val="00656A53"/>
    <w:rsid w:val="006657ED"/>
    <w:rsid w:val="00675B76"/>
    <w:rsid w:val="006956BD"/>
    <w:rsid w:val="006B664C"/>
    <w:rsid w:val="006E2643"/>
    <w:rsid w:val="00703EE4"/>
    <w:rsid w:val="00782AF9"/>
    <w:rsid w:val="00812907"/>
    <w:rsid w:val="008E5489"/>
    <w:rsid w:val="00900134"/>
    <w:rsid w:val="0097631D"/>
    <w:rsid w:val="009A7E61"/>
    <w:rsid w:val="00A26BCF"/>
    <w:rsid w:val="00A46A27"/>
    <w:rsid w:val="00A605D8"/>
    <w:rsid w:val="00B1573C"/>
    <w:rsid w:val="00C44D97"/>
    <w:rsid w:val="00C56D36"/>
    <w:rsid w:val="00C77AB8"/>
    <w:rsid w:val="00C84903"/>
    <w:rsid w:val="00C9709D"/>
    <w:rsid w:val="00CB626D"/>
    <w:rsid w:val="00D16FF8"/>
    <w:rsid w:val="00D43FBC"/>
    <w:rsid w:val="00DC7DD1"/>
    <w:rsid w:val="00DE749A"/>
    <w:rsid w:val="00E00FB1"/>
    <w:rsid w:val="00E07049"/>
    <w:rsid w:val="00E1138D"/>
    <w:rsid w:val="00E63532"/>
    <w:rsid w:val="00EF1F36"/>
    <w:rsid w:val="00F31FD0"/>
    <w:rsid w:val="00F65E87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A21111"/>
  <w15:chartTrackingRefBased/>
  <w15:docId w15:val="{267703BF-5340-4F30-82FD-B41995BA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87"/>
  </w:style>
  <w:style w:type="paragraph" w:styleId="Ttulo1">
    <w:name w:val="heading 1"/>
    <w:basedOn w:val="Normal"/>
    <w:link w:val="Ttulo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D6B32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D6B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Rodap">
    <w:name w:val="footer"/>
    <w:basedOn w:val="Normal"/>
    <w:link w:val="Rodap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50715B"/>
    <w:rPr>
      <w:color w:val="1F4E79" w:themeColor="accent1" w:themeShade="80"/>
    </w:rPr>
  </w:style>
  <w:style w:type="paragraph" w:styleId="Cabealho">
    <w:name w:val="header"/>
    <w:basedOn w:val="Normal"/>
    <w:link w:val="CabealhoChar"/>
    <w:uiPriority w:val="99"/>
    <w:unhideWhenUsed/>
    <w:rsid w:val="00622C07"/>
    <w:pPr>
      <w:spacing w:before="0" w:after="0" w:line="240" w:lineRule="auto"/>
    </w:pPr>
  </w:style>
  <w:style w:type="table" w:styleId="TabeladeGrade1Clara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es">
    <w:name w:val="Instruçõe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eladeGradeClara">
    <w:name w:val="Grid Table Light"/>
    <w:basedOn w:val="Tabela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22C07"/>
  </w:style>
  <w:style w:type="character" w:customStyle="1" w:styleId="Ttulo4Char">
    <w:name w:val="Título 4 Char"/>
    <w:basedOn w:val="Fontepargpadro"/>
    <w:link w:val="Ttulo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B32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152BD3"/>
  </w:style>
  <w:style w:type="paragraph" w:styleId="Textoembloco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52BD3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52BD3"/>
  </w:style>
  <w:style w:type="paragraph" w:styleId="Corpodetexto2">
    <w:name w:val="Body Text 2"/>
    <w:basedOn w:val="Normal"/>
    <w:link w:val="Corpodetexto2Char"/>
    <w:uiPriority w:val="99"/>
    <w:semiHidden/>
    <w:unhideWhenUsed/>
    <w:rsid w:val="00152BD3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52BD3"/>
  </w:style>
  <w:style w:type="paragraph" w:styleId="Corpodetexto3">
    <w:name w:val="Body Text 3"/>
    <w:basedOn w:val="Normal"/>
    <w:link w:val="Corpodetexto3Char"/>
    <w:uiPriority w:val="99"/>
    <w:semiHidden/>
    <w:unhideWhenUsed/>
    <w:rsid w:val="003D6B32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D6B32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152BD3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152B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52BD3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52B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152BD3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152B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52BD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D6B32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152BD3"/>
  </w:style>
  <w:style w:type="table" w:styleId="GradeColorida">
    <w:name w:val="Colorful Grid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D6B3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6B3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6B3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6B32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152BD3"/>
  </w:style>
  <w:style w:type="character" w:customStyle="1" w:styleId="DataChar">
    <w:name w:val="Data Char"/>
    <w:basedOn w:val="Fontepargpadro"/>
    <w:link w:val="Data"/>
    <w:uiPriority w:val="99"/>
    <w:semiHidden/>
    <w:rsid w:val="00152BD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D6B32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152BD3"/>
  </w:style>
  <w:style w:type="character" w:styleId="nfase">
    <w:name w:val="Emphasis"/>
    <w:basedOn w:val="Fontepargpadro"/>
    <w:uiPriority w:val="20"/>
    <w:semiHidden/>
    <w:unhideWhenUsed/>
    <w:qFormat/>
    <w:rsid w:val="00152BD3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152BD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D6B32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152BD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D6B32"/>
    <w:rPr>
      <w:szCs w:val="20"/>
    </w:rPr>
  </w:style>
  <w:style w:type="table" w:styleId="TabeladeGrade1Clara-nfase1">
    <w:name w:val="Grid Table 1 Light Accent 1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152BD3"/>
  </w:style>
  <w:style w:type="paragraph" w:styleId="EndereoHTML">
    <w:name w:val="HTML Address"/>
    <w:basedOn w:val="Normal"/>
    <w:link w:val="EndereoHTML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152B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152BD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152BD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6B32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52BD3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A605D8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152BD3"/>
  </w:style>
  <w:style w:type="paragraph" w:styleId="Lista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152BD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D6B32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152BD3"/>
  </w:style>
  <w:style w:type="character" w:styleId="Nmerodepgina">
    <w:name w:val="page number"/>
    <w:basedOn w:val="Fontepargpadro"/>
    <w:uiPriority w:val="99"/>
    <w:semiHidden/>
    <w:unhideWhenUsed/>
    <w:rsid w:val="00152BD3"/>
  </w:style>
  <w:style w:type="table" w:styleId="SimplesTabela1">
    <w:name w:val="Plain Table 1"/>
    <w:basedOn w:val="Tabela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D6B32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605D8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152BD3"/>
  </w:style>
  <w:style w:type="character" w:customStyle="1" w:styleId="SaudaoChar">
    <w:name w:val="Saudação Char"/>
    <w:basedOn w:val="Fontepargpadro"/>
    <w:link w:val="Saudao"/>
    <w:uiPriority w:val="99"/>
    <w:semiHidden/>
    <w:rsid w:val="00152BD3"/>
  </w:style>
  <w:style w:type="paragraph" w:styleId="Assinatura">
    <w:name w:val="Signature"/>
    <w:basedOn w:val="Normal"/>
    <w:link w:val="Assinatura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152BD3"/>
  </w:style>
  <w:style w:type="character" w:styleId="Forte">
    <w:name w:val="Strong"/>
    <w:basedOn w:val="Fontepargpadro"/>
    <w:uiPriority w:val="22"/>
    <w:semiHidden/>
    <w:unhideWhenUsed/>
    <w:qFormat/>
    <w:rsid w:val="00152BD3"/>
    <w:rPr>
      <w:b/>
      <w:bCs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D6B32"/>
    <w:rPr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1">
    <w:name w:val="Table List 1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75B76"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6E2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bsc\AppData\Roaming\Microsoft\Templates\Teste%20com%20perguntas%20de%20red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A08A83F4484A2BBC3F04CBF2DDFC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A77854-AE2B-404E-8620-D71177F15112}"/>
      </w:docPartPr>
      <w:docPartBody>
        <w:p w:rsidR="00000000" w:rsidRDefault="00C93406" w:rsidP="00C93406">
          <w:pPr>
            <w:pStyle w:val="D1A08A83F4484A2BBC3F04CBF2DDFCB4"/>
          </w:pPr>
          <w:r w:rsidRPr="000C1415">
            <w:rPr>
              <w:lang w:bidi="pt-BR"/>
            </w:rPr>
            <w:t>Insira o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06"/>
    <w:rsid w:val="00C9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9FC5960D6534043BA2169068D98A00B">
    <w:name w:val="F9FC5960D6534043BA2169068D98A00B"/>
  </w:style>
  <w:style w:type="paragraph" w:customStyle="1" w:styleId="A406017341BD4B03BE8FD5047BBF7680">
    <w:name w:val="A406017341BD4B03BE8FD5047BBF7680"/>
  </w:style>
  <w:style w:type="paragraph" w:customStyle="1" w:styleId="145CE0A6703A4CAB8FD2C59DBCA70F9C">
    <w:name w:val="145CE0A6703A4CAB8FD2C59DBCA70F9C"/>
  </w:style>
  <w:style w:type="paragraph" w:customStyle="1" w:styleId="06783133380649C88F41C71BDF39346A">
    <w:name w:val="06783133380649C88F41C71BDF39346A"/>
  </w:style>
  <w:style w:type="paragraph" w:customStyle="1" w:styleId="F2887A5F1F2F4E7C9D6793598FD18DEA">
    <w:name w:val="F2887A5F1F2F4E7C9D6793598FD18DEA"/>
  </w:style>
  <w:style w:type="paragraph" w:customStyle="1" w:styleId="366A4C9F90F442B1B5919CE6E9082CF5">
    <w:name w:val="366A4C9F90F442B1B5919CE6E9082CF5"/>
  </w:style>
  <w:style w:type="paragraph" w:customStyle="1" w:styleId="994F9FA3F51F428ABC6D9B5B39C03B51">
    <w:name w:val="994F9FA3F51F428ABC6D9B5B39C03B51"/>
  </w:style>
  <w:style w:type="paragraph" w:customStyle="1" w:styleId="93D3817DE09D4DD48E9B3C9BEF25A2F7">
    <w:name w:val="93D3817DE09D4DD48E9B3C9BEF25A2F7"/>
  </w:style>
  <w:style w:type="paragraph" w:customStyle="1" w:styleId="EBA2E2E32CFF426DA7463D42EBA10660">
    <w:name w:val="EBA2E2E32CFF426DA7463D42EBA10660"/>
  </w:style>
  <w:style w:type="paragraph" w:customStyle="1" w:styleId="BE94B13570C746D1BDFD892EC53479A3">
    <w:name w:val="BE94B13570C746D1BDFD892EC53479A3"/>
  </w:style>
  <w:style w:type="paragraph" w:customStyle="1" w:styleId="4B1B78D2BE404FE3ABF26ACD57A3B5FE">
    <w:name w:val="4B1B78D2BE404FE3ABF26ACD57A3B5FE"/>
  </w:style>
  <w:style w:type="paragraph" w:customStyle="1" w:styleId="A6904A93CB1646B0A28C7C7BAC34EABA">
    <w:name w:val="A6904A93CB1646B0A28C7C7BAC34EABA"/>
  </w:style>
  <w:style w:type="paragraph" w:customStyle="1" w:styleId="7DCEF4C2783244858496BEAF8A9D17B6">
    <w:name w:val="7DCEF4C2783244858496BEAF8A9D17B6"/>
  </w:style>
  <w:style w:type="paragraph" w:customStyle="1" w:styleId="6C7662D265014769AB58AACD8A99BC53">
    <w:name w:val="6C7662D265014769AB58AACD8A99BC53"/>
  </w:style>
  <w:style w:type="paragraph" w:customStyle="1" w:styleId="AC38725A01B14A3AB2474F3C9F47011C">
    <w:name w:val="AC38725A01B14A3AB2474F3C9F47011C"/>
  </w:style>
  <w:style w:type="paragraph" w:customStyle="1" w:styleId="E05FC57EFEB54DB9BAA1EE05ACB48032">
    <w:name w:val="E05FC57EFEB54DB9BAA1EE05ACB48032"/>
  </w:style>
  <w:style w:type="paragraph" w:customStyle="1" w:styleId="2D7BFC57B28E46F8B532D5F14E77DC25">
    <w:name w:val="2D7BFC57B28E46F8B532D5F14E77DC25"/>
  </w:style>
  <w:style w:type="paragraph" w:customStyle="1" w:styleId="AC820C020E8C4844A482741C66BCB827">
    <w:name w:val="AC820C020E8C4844A482741C66BCB827"/>
  </w:style>
  <w:style w:type="paragraph" w:customStyle="1" w:styleId="20B979CCED7E46D681D49FA69417600E">
    <w:name w:val="20B979CCED7E46D681D49FA69417600E"/>
  </w:style>
  <w:style w:type="paragraph" w:customStyle="1" w:styleId="CFFB5633BC1E42AFAEE41FE942707877">
    <w:name w:val="CFFB5633BC1E42AFAEE41FE942707877"/>
  </w:style>
  <w:style w:type="paragraph" w:customStyle="1" w:styleId="838977ACE08C473A858D04AC81D4B748">
    <w:name w:val="838977ACE08C473A858D04AC81D4B748"/>
  </w:style>
  <w:style w:type="paragraph" w:customStyle="1" w:styleId="727A8097B67D4661A404E3A75B6BEA03">
    <w:name w:val="727A8097B67D4661A404E3A75B6BEA03"/>
  </w:style>
  <w:style w:type="paragraph" w:customStyle="1" w:styleId="D1A08A83F4484A2BBC3F04CBF2DDFCB4">
    <w:name w:val="D1A08A83F4484A2BBC3F04CBF2DDFCB4"/>
    <w:rsid w:val="00C93406"/>
  </w:style>
  <w:style w:type="paragraph" w:customStyle="1" w:styleId="0EE89BC93538404C894AA423EB728139">
    <w:name w:val="0EE89BC93538404C894AA423EB728139"/>
    <w:rsid w:val="00C93406"/>
  </w:style>
  <w:style w:type="paragraph" w:customStyle="1" w:styleId="09B169A07A6D4F498898C9C728A90D20">
    <w:name w:val="09B169A07A6D4F498898C9C728A90D20"/>
    <w:rsid w:val="00C93406"/>
  </w:style>
  <w:style w:type="paragraph" w:customStyle="1" w:styleId="000DD716EDD8428AA3D6943485C5D0FF">
    <w:name w:val="000DD716EDD8428AA3D6943485C5D0FF"/>
    <w:rsid w:val="00C93406"/>
  </w:style>
  <w:style w:type="paragraph" w:customStyle="1" w:styleId="1C5D45FD1A6E440FB8FE20A5D5FB814E">
    <w:name w:val="1C5D45FD1A6E440FB8FE20A5D5FB814E"/>
    <w:rsid w:val="00C93406"/>
  </w:style>
  <w:style w:type="paragraph" w:customStyle="1" w:styleId="E1E6BBF1C7DF4EF28300B066F48116C3">
    <w:name w:val="E1E6BBF1C7DF4EF28300B066F48116C3"/>
    <w:rsid w:val="00C93406"/>
  </w:style>
  <w:style w:type="paragraph" w:customStyle="1" w:styleId="0CB5F6773F2B4A0D81BFF88ED61748D4">
    <w:name w:val="0CB5F6773F2B4A0D81BFF88ED61748D4"/>
    <w:rsid w:val="00C93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Teste com perguntas de redação.dotx</Template>
  <TotalTime>40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Paulo Costa</dc:creator>
  <cp:lastModifiedBy>Paulo Costa</cp:lastModifiedBy>
  <cp:revision>29</cp:revision>
  <dcterms:created xsi:type="dcterms:W3CDTF">2021-06-24T18:45:00Z</dcterms:created>
  <dcterms:modified xsi:type="dcterms:W3CDTF">2021-06-24T19:25:00Z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